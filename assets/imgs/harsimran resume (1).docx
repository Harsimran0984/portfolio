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567"/>
        <w:gridCol w:w="279"/>
        <w:gridCol w:w="3468"/>
        <w:gridCol w:w="6353"/>
        <w:gridCol w:w="388"/>
        <w:gridCol w:w="587"/>
      </w:tblGrid>
      <w:tr w:rsidR="00F91753" w:rsidRPr="00320ECB" w14:paraId="23519A51" w14:textId="77777777" w:rsidTr="00CC5ED4">
        <w:trPr>
          <w:trHeight w:val="600"/>
          <w:jc w:val="center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0B8748" w14:textId="77777777" w:rsidR="00F91753" w:rsidRPr="00173B36" w:rsidRDefault="00F91753" w:rsidP="00262B06"/>
        </w:tc>
      </w:tr>
      <w:tr w:rsidR="004379F7" w:rsidRPr="00320ECB" w14:paraId="691B0476" w14:textId="77777777" w:rsidTr="00CC5ED4">
        <w:trPr>
          <w:trHeight w:val="273"/>
          <w:jc w:val="center"/>
        </w:trPr>
        <w:tc>
          <w:tcPr>
            <w:tcW w:w="567" w:type="dxa"/>
            <w:vMerge w:val="restart"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99E202" w14:textId="77777777" w:rsidR="00F91753" w:rsidRPr="00173B36" w:rsidRDefault="00F91753" w:rsidP="00262B06"/>
        </w:tc>
        <w:tc>
          <w:tcPr>
            <w:tcW w:w="27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800C45" w14:textId="77777777" w:rsidR="00F91753" w:rsidRPr="00173B36" w:rsidRDefault="00F91753" w:rsidP="00262B06"/>
        </w:tc>
        <w:tc>
          <w:tcPr>
            <w:tcW w:w="9922" w:type="dxa"/>
            <w:gridSpan w:val="2"/>
            <w:tcBorders>
              <w:bottom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63669D" w14:textId="77777777" w:rsidR="00F91753" w:rsidRPr="00173B36" w:rsidRDefault="00F91753" w:rsidP="00262B06">
            <w:pPr>
              <w:pStyle w:val="NoSpacing"/>
            </w:pPr>
          </w:p>
        </w:tc>
        <w:tc>
          <w:tcPr>
            <w:tcW w:w="28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649409" w14:textId="77777777" w:rsidR="00F91753" w:rsidRPr="00173B36" w:rsidRDefault="00F91753" w:rsidP="00262B06"/>
        </w:tc>
        <w:tc>
          <w:tcPr>
            <w:tcW w:w="567" w:type="dxa"/>
            <w:vMerge w:val="restart"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9018FA" w14:textId="77777777" w:rsidR="00F91753" w:rsidRPr="00173B36" w:rsidRDefault="00F91753" w:rsidP="00262B06"/>
        </w:tc>
      </w:tr>
      <w:tr w:rsidR="004379F7" w:rsidRPr="00320ECB" w14:paraId="4AE636A6" w14:textId="77777777" w:rsidTr="00CC5ED4">
        <w:trPr>
          <w:trHeight w:val="1602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87144F" w14:textId="77777777" w:rsidR="00F91753" w:rsidRPr="00173B36" w:rsidRDefault="00F91753" w:rsidP="00262B06"/>
        </w:tc>
        <w:tc>
          <w:tcPr>
            <w:tcW w:w="279" w:type="dxa"/>
            <w:vMerge/>
            <w:tcBorders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22F4AF" w14:textId="77777777" w:rsidR="00F91753" w:rsidRPr="00173B36" w:rsidRDefault="00F91753" w:rsidP="00262B06"/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11E38B" w14:textId="139C6D6E" w:rsidR="00261E7B" w:rsidRDefault="00261E7B" w:rsidP="00262B06">
            <w:pPr>
              <w:pStyle w:val="Title"/>
              <w:rPr>
                <w:noProof/>
              </w:rPr>
            </w:pPr>
            <w:r w:rsidRPr="00320ECB">
              <w:rPr>
                <w:noProof/>
              </w:rPr>
              <mc:AlternateContent>
                <mc:Choice Requires="wps">
                  <w:drawing>
                    <wp:inline distT="0" distB="0" distL="0" distR="0" wp14:anchorId="32557950" wp14:editId="141BBF51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ED3F668" id="Freeform: Shape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="00B340B9">
              <w:t>Harsimran Singh</w:t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7874452" wp14:editId="6B54B29C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AB4182" id="Freeform: Shape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1E534302" w14:textId="74F8CA4D" w:rsidR="00B62B99" w:rsidRPr="00173B36" w:rsidRDefault="00B62B99" w:rsidP="00262B06">
            <w:pPr>
              <w:pStyle w:val="Subtitle"/>
            </w:pPr>
          </w:p>
        </w:tc>
        <w:tc>
          <w:tcPr>
            <w:tcW w:w="289" w:type="dxa"/>
            <w:vMerge/>
            <w:tcBorders>
              <w:lef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3E72B3" w14:textId="77777777" w:rsidR="00F91753" w:rsidRPr="00173B36" w:rsidRDefault="00F91753" w:rsidP="00262B06"/>
        </w:tc>
        <w:tc>
          <w:tcPr>
            <w:tcW w:w="567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C3281A" w14:textId="77777777" w:rsidR="00F91753" w:rsidRPr="00173B36" w:rsidRDefault="00F91753" w:rsidP="00262B06"/>
        </w:tc>
      </w:tr>
      <w:tr w:rsidR="004379F7" w:rsidRPr="00320ECB" w14:paraId="1275FC4A" w14:textId="77777777" w:rsidTr="00CC5ED4">
        <w:trPr>
          <w:trHeight w:val="252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CB69E6" w14:textId="77777777" w:rsidR="004A4C74" w:rsidRPr="00173B36" w:rsidRDefault="004A4C74" w:rsidP="00262B06"/>
        </w:tc>
        <w:tc>
          <w:tcPr>
            <w:tcW w:w="27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A9677" w14:textId="77777777" w:rsidR="004A4C74" w:rsidRPr="00173B36" w:rsidRDefault="004A4C74" w:rsidP="00262B06"/>
        </w:tc>
        <w:tc>
          <w:tcPr>
            <w:tcW w:w="9922" w:type="dxa"/>
            <w:gridSpan w:val="2"/>
            <w:tcBorders>
              <w:top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5B1B17" w14:textId="77777777" w:rsidR="004A4C74" w:rsidRPr="00173B36" w:rsidRDefault="004A4C74" w:rsidP="00262B06">
            <w:pPr>
              <w:pStyle w:val="NoSpacing"/>
            </w:pPr>
          </w:p>
        </w:tc>
        <w:tc>
          <w:tcPr>
            <w:tcW w:w="28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2AFC41" w14:textId="77777777" w:rsidR="004A4C74" w:rsidRPr="00173B36" w:rsidRDefault="004A4C74" w:rsidP="00262B06"/>
        </w:tc>
        <w:tc>
          <w:tcPr>
            <w:tcW w:w="567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1BF43F" w14:textId="77777777" w:rsidR="004A4C74" w:rsidRPr="00173B36" w:rsidRDefault="004A4C74" w:rsidP="00262B06"/>
        </w:tc>
      </w:tr>
      <w:tr w:rsidR="00F91753" w:rsidRPr="00320ECB" w14:paraId="1C3B2D20" w14:textId="77777777" w:rsidTr="00CC5ED4">
        <w:trPr>
          <w:trHeight w:val="605"/>
          <w:jc w:val="center"/>
        </w:trPr>
        <w:tc>
          <w:tcPr>
            <w:tcW w:w="11624" w:type="dxa"/>
            <w:gridSpan w:val="6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5C6FD5" w14:textId="77777777" w:rsidR="00F91753" w:rsidRPr="00173B36" w:rsidRDefault="00F91753" w:rsidP="00262B06"/>
        </w:tc>
      </w:tr>
      <w:tr w:rsidR="00686284" w:rsidRPr="00320ECB" w14:paraId="297472E1" w14:textId="77777777" w:rsidTr="003D2D4E">
        <w:trPr>
          <w:trHeight w:val="2490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7FAFF5B33120465AA9007B4FCD25EA0F"/>
              </w:placeholder>
              <w:temporary/>
              <w:showingPlcHdr/>
              <w15:appearance w15:val="hidden"/>
            </w:sdtPr>
            <w:sdtEndPr/>
            <w:sdtContent>
              <w:p w14:paraId="253EE9F0" w14:textId="77777777" w:rsidR="00792D43" w:rsidRPr="00173B36" w:rsidRDefault="00FF673C" w:rsidP="00262B06">
                <w:pPr>
                  <w:pStyle w:val="Heading1"/>
                </w:pPr>
                <w:r w:rsidRPr="00173B36">
                  <w:t>CONTACT</w:t>
                </w:r>
              </w:p>
            </w:sdtContent>
          </w:sdt>
          <w:p w14:paraId="79A15056" w14:textId="77777777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2B550D0C" wp14:editId="78E2614B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B5A7D9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9C5472" w14:textId="3B1FE8CB" w:rsidR="00792D43" w:rsidRDefault="002874DC" w:rsidP="002874DC">
            <w:pPr>
              <w:pStyle w:val="Contact"/>
              <w:framePr w:wrap="auto" w:vAnchor="margin" w:xAlign="left" w:yAlign="inline"/>
              <w:numPr>
                <w:ilvl w:val="0"/>
                <w:numId w:val="4"/>
              </w:numPr>
              <w:suppressOverlap w:val="0"/>
            </w:pPr>
            <w:r>
              <w:t>6479490984</w:t>
            </w:r>
          </w:p>
          <w:p w14:paraId="40B6C484" w14:textId="5925C132" w:rsidR="002874DC" w:rsidRPr="00C017E9" w:rsidRDefault="002874DC" w:rsidP="00512105">
            <w:pPr>
              <w:pStyle w:val="Contact"/>
              <w:framePr w:wrap="auto" w:vAnchor="margin" w:xAlign="left" w:yAlign="inline"/>
              <w:ind w:left="360"/>
              <w:suppressOverlap w:val="0"/>
            </w:pPr>
            <w:r>
              <w:t>Harsimran2w@gmail.c</w:t>
            </w:r>
            <w:r w:rsidR="00512105">
              <w:t>o</w:t>
            </w:r>
            <w:r>
              <w:t>m</w:t>
            </w:r>
          </w:p>
          <w:p w14:paraId="7B604B9D" w14:textId="2DE4A0E6" w:rsidR="00792D43" w:rsidRPr="00C017E9" w:rsidRDefault="00792D43" w:rsidP="00262B06">
            <w:pPr>
              <w:pStyle w:val="Contact"/>
              <w:framePr w:wrap="auto" w:vAnchor="margin" w:xAlign="left" w:yAlign="inline"/>
              <w:suppressOverlap w:val="0"/>
            </w:pPr>
          </w:p>
          <w:p w14:paraId="3841BAB3" w14:textId="26CF84F9" w:rsidR="00686284" w:rsidRPr="00173B36" w:rsidRDefault="00686284" w:rsidP="00262B06">
            <w:pPr>
              <w:pStyle w:val="Contact"/>
              <w:framePr w:wrap="auto" w:vAnchor="margin" w:xAlign="left" w:yAlign="inline"/>
              <w:suppressOverlap w:val="0"/>
            </w:pPr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id w:val="-447008296"/>
              <w:placeholder>
                <w:docPart w:val="FD7B4B46232542799145688620DD4E85"/>
              </w:placeholder>
              <w:temporary/>
              <w:showingPlcHdr/>
              <w15:appearance w15:val="hidden"/>
            </w:sdtPr>
            <w:sdtEndPr/>
            <w:sdtContent>
              <w:p w14:paraId="4CA437D3" w14:textId="77777777" w:rsidR="008C78F5" w:rsidRPr="00173B36" w:rsidRDefault="00FF673C" w:rsidP="00262B06">
                <w:pPr>
                  <w:pStyle w:val="Heading1"/>
                </w:pPr>
                <w:r w:rsidRPr="000E61E8">
                  <w:t>PROFILE</w:t>
                </w:r>
              </w:p>
            </w:sdtContent>
          </w:sdt>
          <w:p w14:paraId="52FE687A" w14:textId="77777777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894558D" wp14:editId="3DA2C7D5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B7EC195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A1AB5A9" w14:textId="40796C2F" w:rsidR="009B1F52" w:rsidRDefault="00812296" w:rsidP="008633B3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Have the ab</w:t>
            </w:r>
            <w:r w:rsidR="00005C60">
              <w:rPr>
                <w:sz w:val="18"/>
              </w:rPr>
              <w:t>ility to lead the team and manage resources.</w:t>
            </w:r>
          </w:p>
          <w:p w14:paraId="22D1DCD9" w14:textId="17823AE9" w:rsidR="00686284" w:rsidRPr="00E11D45" w:rsidRDefault="008633B3" w:rsidP="008633B3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 w:rsidRPr="00E11D45">
              <w:rPr>
                <w:sz w:val="18"/>
              </w:rPr>
              <w:t>strong customer service and relationship building skills along with the cross functional interpersonal skills to liaise.</w:t>
            </w:r>
          </w:p>
          <w:p w14:paraId="04FAED76" w14:textId="670DCD1A" w:rsidR="008633B3" w:rsidRPr="008633B3" w:rsidRDefault="008633B3" w:rsidP="008633B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11D45">
              <w:rPr>
                <w:sz w:val="18"/>
              </w:rPr>
              <w:t>a proficient team player with attention to detail</w:t>
            </w:r>
            <w:r w:rsidR="009B1F52">
              <w:rPr>
                <w:sz w:val="18"/>
              </w:rPr>
              <w:t>.</w:t>
            </w:r>
          </w:p>
        </w:tc>
      </w:tr>
      <w:tr w:rsidR="00F716E1" w:rsidRPr="00320ECB" w14:paraId="481995D9" w14:textId="77777777" w:rsidTr="00CC5ED4">
        <w:trPr>
          <w:trHeight w:val="1932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211169216"/>
              <w:placeholder>
                <w:docPart w:val="7EC58C87784544878166BEB6DE9D6901"/>
              </w:placeholder>
              <w:temporary/>
              <w:showingPlcHdr/>
              <w15:appearance w15:val="hidden"/>
            </w:sdtPr>
            <w:sdtEndPr/>
            <w:sdtContent>
              <w:p w14:paraId="7367DF40" w14:textId="77777777" w:rsidR="00F716E1" w:rsidRPr="00173B36" w:rsidRDefault="00FF673C" w:rsidP="00262B06">
                <w:pPr>
                  <w:pStyle w:val="Heading1"/>
                </w:pPr>
                <w:r w:rsidRPr="00173B36">
                  <w:t>SKILLS</w:t>
                </w:r>
              </w:p>
            </w:sdtContent>
          </w:sdt>
          <w:p w14:paraId="72EC9F52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28D90667" wp14:editId="28D776F6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1E7E202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37FE147" w14:textId="3B988874" w:rsidR="00A56622" w:rsidRDefault="002874DC" w:rsidP="00512105">
            <w:pPr>
              <w:pStyle w:val="ListParagraph"/>
            </w:pPr>
            <w:r>
              <w:t>leadership</w:t>
            </w:r>
          </w:p>
          <w:p w14:paraId="393FD240" w14:textId="77777777" w:rsidR="00FF1B03" w:rsidRDefault="00FF1B03" w:rsidP="00C017E9">
            <w:pPr>
              <w:pStyle w:val="ListParagraph"/>
            </w:pPr>
            <w:r>
              <w:t>risk management</w:t>
            </w:r>
          </w:p>
          <w:p w14:paraId="77546D7E" w14:textId="77777777" w:rsidR="00FF1B03" w:rsidRDefault="005258B3" w:rsidP="00C017E9">
            <w:pPr>
              <w:pStyle w:val="ListParagraph"/>
            </w:pPr>
            <w:r>
              <w:t>decision making</w:t>
            </w:r>
          </w:p>
          <w:p w14:paraId="2E5A8E10" w14:textId="77777777" w:rsidR="005258B3" w:rsidRDefault="008C6A11" w:rsidP="00C017E9">
            <w:pPr>
              <w:pStyle w:val="ListParagraph"/>
            </w:pPr>
            <w:r>
              <w:t>problem solving</w:t>
            </w:r>
          </w:p>
          <w:p w14:paraId="1AE25AB0" w14:textId="2D5D5CFA" w:rsidR="008C6A11" w:rsidRPr="00173B36" w:rsidRDefault="00E11D45" w:rsidP="00C017E9">
            <w:pPr>
              <w:pStyle w:val="ListParagraph"/>
            </w:pPr>
            <w:r>
              <w:t>relationship building</w:t>
            </w:r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id w:val="1888525358"/>
              <w:placeholder>
                <w:docPart w:val="6D5CD28C20F2497DB2CE52C006F605CC"/>
              </w:placeholder>
              <w:temporary/>
              <w:showingPlcHdr/>
              <w15:appearance w15:val="hidden"/>
            </w:sdtPr>
            <w:sdtEndPr/>
            <w:sdtContent>
              <w:p w14:paraId="78BDE34E" w14:textId="77777777" w:rsidR="00F716E1" w:rsidRPr="00173B36" w:rsidRDefault="00FF673C" w:rsidP="00262B06">
                <w:pPr>
                  <w:pStyle w:val="Heading1"/>
                </w:pPr>
                <w:r w:rsidRPr="00173B36">
                  <w:t>EXPERIENCE</w:t>
                </w:r>
              </w:p>
            </w:sdtContent>
          </w:sdt>
          <w:p w14:paraId="27C63195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CFB712A" wp14:editId="05314223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782F4EA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968D98C" w14:textId="1F806D41" w:rsidR="00B54AD3" w:rsidRPr="005921BD" w:rsidRDefault="00F613FB" w:rsidP="00262B06">
            <w:pPr>
              <w:pStyle w:val="Heading2"/>
              <w:rPr>
                <w:sz w:val="32"/>
                <w:szCs w:val="32"/>
              </w:rPr>
            </w:pPr>
            <w:r w:rsidRPr="005921BD">
              <w:rPr>
                <w:sz w:val="32"/>
                <w:szCs w:val="32"/>
              </w:rPr>
              <w:t xml:space="preserve">Site Supervisor </w:t>
            </w:r>
          </w:p>
          <w:p w14:paraId="466EC772" w14:textId="6A203DB9" w:rsidR="00B54AD3" w:rsidRPr="00343948" w:rsidRDefault="00F613FB" w:rsidP="00262B06">
            <w:pPr>
              <w:pStyle w:val="Date"/>
              <w:rPr>
                <w:sz w:val="24"/>
                <w:szCs w:val="24"/>
              </w:rPr>
            </w:pPr>
            <w:r w:rsidRPr="00343948">
              <w:rPr>
                <w:sz w:val="24"/>
                <w:szCs w:val="24"/>
              </w:rPr>
              <w:t>Elite</w:t>
            </w:r>
            <w:r w:rsidR="005120AF" w:rsidRPr="00343948">
              <w:rPr>
                <w:sz w:val="24"/>
                <w:szCs w:val="24"/>
              </w:rPr>
              <w:t xml:space="preserve"> </w:t>
            </w:r>
            <w:r w:rsidR="005F62A0" w:rsidRPr="00343948">
              <w:rPr>
                <w:sz w:val="24"/>
                <w:szCs w:val="24"/>
              </w:rPr>
              <w:t>Residential</w:t>
            </w:r>
            <w:r w:rsidR="005120AF" w:rsidRPr="00343948">
              <w:rPr>
                <w:sz w:val="24"/>
                <w:szCs w:val="24"/>
              </w:rPr>
              <w:t xml:space="preserve"> Con</w:t>
            </w:r>
            <w:r w:rsidR="005F62A0" w:rsidRPr="00343948">
              <w:rPr>
                <w:sz w:val="24"/>
                <w:szCs w:val="24"/>
              </w:rPr>
              <w:t>cierge</w:t>
            </w:r>
            <w:r w:rsidR="003E5A0A" w:rsidRPr="00343948">
              <w:rPr>
                <w:sz w:val="24"/>
                <w:szCs w:val="24"/>
              </w:rPr>
              <w:t xml:space="preserve"> </w:t>
            </w:r>
            <w:r w:rsidR="005921BD" w:rsidRPr="00343948">
              <w:rPr>
                <w:sz w:val="24"/>
                <w:szCs w:val="24"/>
              </w:rPr>
              <w:t>(From</w:t>
            </w:r>
            <w:r w:rsidR="00666AE9" w:rsidRPr="00343948">
              <w:rPr>
                <w:sz w:val="24"/>
                <w:szCs w:val="24"/>
              </w:rPr>
              <w:t xml:space="preserve"> 14 august 2022 to </w:t>
            </w:r>
            <w:r w:rsidR="00D4610E" w:rsidRPr="00343948">
              <w:rPr>
                <w:sz w:val="24"/>
                <w:szCs w:val="24"/>
              </w:rPr>
              <w:t>present)</w:t>
            </w:r>
          </w:p>
          <w:p w14:paraId="583A5EAB" w14:textId="77777777" w:rsidR="004379F7" w:rsidRPr="00E77895" w:rsidRDefault="004379F7" w:rsidP="00262B06">
            <w:pPr>
              <w:pStyle w:val="NoSpacing"/>
              <w:rPr>
                <w:sz w:val="22"/>
                <w:szCs w:val="22"/>
              </w:rPr>
            </w:pPr>
          </w:p>
          <w:p w14:paraId="46DB0432" w14:textId="17E17CD7" w:rsidR="00336BF1" w:rsidRDefault="004379F7" w:rsidP="00262B06">
            <w:pPr>
              <w:pStyle w:val="NoSpacing"/>
              <w:rPr>
                <w:sz w:val="22"/>
                <w:szCs w:val="22"/>
              </w:rPr>
            </w:pPr>
            <w:r w:rsidRPr="00E77895">
              <w:rPr>
                <w:sz w:val="22"/>
                <w:szCs w:val="22"/>
              </w:rPr>
              <w:t xml:space="preserve">Managed </w:t>
            </w:r>
            <w:r w:rsidR="00D4610E">
              <w:rPr>
                <w:sz w:val="22"/>
                <w:szCs w:val="22"/>
              </w:rPr>
              <w:t xml:space="preserve">residents </w:t>
            </w:r>
            <w:r w:rsidR="009243C4" w:rsidRPr="00E77895">
              <w:rPr>
                <w:sz w:val="22"/>
                <w:szCs w:val="22"/>
              </w:rPr>
              <w:t>in-person</w:t>
            </w:r>
            <w:r w:rsidR="00B10137" w:rsidRPr="00E77895">
              <w:rPr>
                <w:sz w:val="22"/>
                <w:szCs w:val="22"/>
              </w:rPr>
              <w:t xml:space="preserve"> and through call-ins as well as </w:t>
            </w:r>
            <w:r w:rsidR="005921BD" w:rsidRPr="00E77895">
              <w:rPr>
                <w:sz w:val="22"/>
                <w:szCs w:val="22"/>
              </w:rPr>
              <w:t>responding</w:t>
            </w:r>
            <w:r w:rsidR="00336BF1" w:rsidRPr="00E77895">
              <w:rPr>
                <w:sz w:val="22"/>
                <w:szCs w:val="22"/>
              </w:rPr>
              <w:t xml:space="preserve"> to inquiries and mitigated complaints.</w:t>
            </w:r>
          </w:p>
          <w:p w14:paraId="136BA62C" w14:textId="77777777" w:rsidR="00400DED" w:rsidRDefault="00400DED" w:rsidP="00262B06">
            <w:pPr>
              <w:pStyle w:val="NoSpacing"/>
              <w:rPr>
                <w:sz w:val="22"/>
                <w:szCs w:val="22"/>
              </w:rPr>
            </w:pPr>
          </w:p>
          <w:p w14:paraId="4AAA63CA" w14:textId="407EF99B" w:rsidR="00400DED" w:rsidRPr="00402CC8" w:rsidRDefault="00400DED" w:rsidP="00400DED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Managing site resources and my team</w:t>
            </w:r>
            <w:r w:rsidR="005921BD">
              <w:rPr>
                <w:sz w:val="22"/>
                <w:szCs w:val="22"/>
              </w:rPr>
              <w:t>.</w:t>
            </w:r>
          </w:p>
          <w:p w14:paraId="2E67440D" w14:textId="77777777" w:rsidR="00400DED" w:rsidRPr="00E77895" w:rsidRDefault="00400DED" w:rsidP="00262B06">
            <w:pPr>
              <w:pStyle w:val="NoSpacing"/>
              <w:rPr>
                <w:sz w:val="22"/>
                <w:szCs w:val="22"/>
              </w:rPr>
            </w:pPr>
          </w:p>
          <w:p w14:paraId="43EF2092" w14:textId="49F44173" w:rsidR="00402CC8" w:rsidRDefault="002C676A" w:rsidP="00262B06">
            <w:pPr>
              <w:pStyle w:val="NoSpacing"/>
              <w:rPr>
                <w:sz w:val="22"/>
                <w:szCs w:val="22"/>
              </w:rPr>
            </w:pPr>
            <w:r w:rsidRPr="00E77895">
              <w:rPr>
                <w:sz w:val="22"/>
                <w:szCs w:val="22"/>
              </w:rPr>
              <w:t>Communicat</w:t>
            </w:r>
            <w:r w:rsidR="00900DD5">
              <w:rPr>
                <w:sz w:val="22"/>
                <w:szCs w:val="22"/>
              </w:rPr>
              <w:t>e</w:t>
            </w:r>
            <w:r w:rsidRPr="00E77895">
              <w:rPr>
                <w:sz w:val="22"/>
                <w:szCs w:val="22"/>
              </w:rPr>
              <w:t xml:space="preserve"> with various </w:t>
            </w:r>
            <w:r w:rsidR="00CE3567" w:rsidRPr="00E77895">
              <w:rPr>
                <w:sz w:val="22"/>
                <w:szCs w:val="22"/>
              </w:rPr>
              <w:t xml:space="preserve">people and </w:t>
            </w:r>
            <w:r w:rsidR="00900DD5" w:rsidRPr="00E77895">
              <w:rPr>
                <w:sz w:val="22"/>
                <w:szCs w:val="22"/>
              </w:rPr>
              <w:t>ensure</w:t>
            </w:r>
            <w:r w:rsidR="00CE3567" w:rsidRPr="00E77895">
              <w:rPr>
                <w:sz w:val="22"/>
                <w:szCs w:val="22"/>
              </w:rPr>
              <w:t xml:space="preserve"> they are satisfied with their</w:t>
            </w:r>
            <w:r w:rsidR="00D4610E">
              <w:rPr>
                <w:sz w:val="22"/>
                <w:szCs w:val="22"/>
              </w:rPr>
              <w:t xml:space="preserve"> services.</w:t>
            </w:r>
          </w:p>
          <w:p w14:paraId="73CF4084" w14:textId="77777777" w:rsidR="00402CC8" w:rsidRDefault="00402CC8" w:rsidP="00262B06">
            <w:pPr>
              <w:pStyle w:val="NoSpacing"/>
              <w:rPr>
                <w:sz w:val="22"/>
                <w:szCs w:val="22"/>
              </w:rPr>
            </w:pPr>
          </w:p>
          <w:p w14:paraId="74C02802" w14:textId="26995CA7" w:rsidR="00F51E3E" w:rsidRPr="00173B36" w:rsidRDefault="00F51E3E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DC2DF27" wp14:editId="47F7BBFA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AB88D3A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ACBC499" w14:textId="043612C5" w:rsidR="00F716E1" w:rsidRPr="00173B36" w:rsidRDefault="005921BD" w:rsidP="00262B06">
            <w:pPr>
              <w:pStyle w:val="Heading2"/>
            </w:pPr>
            <w:r>
              <w:t>Security Guard</w:t>
            </w:r>
          </w:p>
          <w:p w14:paraId="7B625DAB" w14:textId="7CFAC82D" w:rsidR="004B44BB" w:rsidRPr="00343948" w:rsidRDefault="00EA28A5" w:rsidP="00EA28A5">
            <w:pPr>
              <w:pStyle w:val="Date"/>
              <w:rPr>
                <w:sz w:val="28"/>
                <w:szCs w:val="28"/>
              </w:rPr>
            </w:pPr>
            <w:r w:rsidRPr="00343948">
              <w:rPr>
                <w:sz w:val="28"/>
                <w:szCs w:val="28"/>
              </w:rPr>
              <w:t>West Egg Security</w:t>
            </w:r>
            <w:r w:rsidR="00852794" w:rsidRPr="00343948">
              <w:rPr>
                <w:sz w:val="28"/>
                <w:szCs w:val="28"/>
              </w:rPr>
              <w:t xml:space="preserve"> </w:t>
            </w:r>
            <w:r w:rsidR="0001425E" w:rsidRPr="00343948">
              <w:rPr>
                <w:sz w:val="28"/>
                <w:szCs w:val="28"/>
              </w:rPr>
              <w:t>(</w:t>
            </w:r>
            <w:r w:rsidRPr="00343948">
              <w:rPr>
                <w:sz w:val="28"/>
                <w:szCs w:val="28"/>
              </w:rPr>
              <w:t>2 months</w:t>
            </w:r>
            <w:r w:rsidR="0001425E" w:rsidRPr="00343948">
              <w:rPr>
                <w:sz w:val="28"/>
                <w:szCs w:val="28"/>
              </w:rPr>
              <w:t>)</w:t>
            </w:r>
          </w:p>
          <w:p w14:paraId="5E0E212C" w14:textId="79AAB8C8" w:rsidR="00EA28A5" w:rsidRDefault="00EA28A5" w:rsidP="00EA28A5">
            <w:r w:rsidRPr="00DF3F56">
              <w:rPr>
                <w:sz w:val="22"/>
                <w:szCs w:val="22"/>
              </w:rPr>
              <w:t xml:space="preserve">Worked as a security guard for </w:t>
            </w:r>
            <w:r w:rsidR="00EF5370" w:rsidRPr="00DF3F56">
              <w:rPr>
                <w:sz w:val="22"/>
                <w:szCs w:val="22"/>
              </w:rPr>
              <w:t>Firewatch</w:t>
            </w:r>
            <w:r w:rsidRPr="00DF3F56">
              <w:rPr>
                <w:sz w:val="22"/>
                <w:szCs w:val="22"/>
              </w:rPr>
              <w:t xml:space="preserve"> </w:t>
            </w:r>
            <w:r w:rsidR="00EF5370" w:rsidRPr="00DF3F56">
              <w:rPr>
                <w:sz w:val="22"/>
                <w:szCs w:val="22"/>
              </w:rPr>
              <w:t>and patrols at Netflix studio in Oakville</w:t>
            </w:r>
            <w:r w:rsidR="00DF3F56">
              <w:t>.</w:t>
            </w:r>
          </w:p>
          <w:p w14:paraId="57110869" w14:textId="6D80DC2B" w:rsidR="00343948" w:rsidRPr="00D91963" w:rsidRDefault="00DF3F56" w:rsidP="00EA28A5">
            <w:pPr>
              <w:rPr>
                <w:sz w:val="24"/>
                <w:szCs w:val="24"/>
              </w:rPr>
            </w:pPr>
            <w:r w:rsidRPr="00D91963">
              <w:rPr>
                <w:sz w:val="24"/>
                <w:szCs w:val="24"/>
              </w:rPr>
              <w:t xml:space="preserve">Came across various big </w:t>
            </w:r>
            <w:r w:rsidR="00C651CA" w:rsidRPr="00D91963">
              <w:rPr>
                <w:sz w:val="24"/>
                <w:szCs w:val="24"/>
              </w:rPr>
              <w:t>personalities and helped them.</w:t>
            </w:r>
          </w:p>
          <w:p w14:paraId="5312D5CF" w14:textId="373265F2" w:rsidR="007C3C3E" w:rsidRPr="00406C7C" w:rsidRDefault="007C3C3E" w:rsidP="00EA28A5">
            <w:pPr>
              <w:rPr>
                <w:color w:val="5E7697" w:themeColor="accent1"/>
                <w:sz w:val="28"/>
                <w:szCs w:val="28"/>
              </w:rPr>
            </w:pPr>
            <w:r w:rsidRPr="00406C7C">
              <w:rPr>
                <w:color w:val="5E7697" w:themeColor="accent1"/>
                <w:sz w:val="28"/>
                <w:szCs w:val="28"/>
              </w:rPr>
              <w:t xml:space="preserve">Team Leader </w:t>
            </w:r>
          </w:p>
          <w:p w14:paraId="2B3B21C1" w14:textId="1D4E6C60" w:rsidR="007C3C3E" w:rsidRPr="00343948" w:rsidRDefault="007C3C3E" w:rsidP="00EA28A5">
            <w:pPr>
              <w:rPr>
                <w:sz w:val="24"/>
                <w:szCs w:val="24"/>
              </w:rPr>
            </w:pPr>
            <w:r w:rsidRPr="00343948">
              <w:rPr>
                <w:sz w:val="24"/>
                <w:szCs w:val="24"/>
              </w:rPr>
              <w:t>Walmart</w:t>
            </w:r>
            <w:r w:rsidR="007E0D37" w:rsidRPr="00343948">
              <w:rPr>
                <w:sz w:val="24"/>
                <w:szCs w:val="24"/>
              </w:rPr>
              <w:t xml:space="preserve"> Warehouse </w:t>
            </w:r>
            <w:r w:rsidR="00343948" w:rsidRPr="00343948">
              <w:rPr>
                <w:sz w:val="24"/>
                <w:szCs w:val="24"/>
              </w:rPr>
              <w:t>(6 months)</w:t>
            </w:r>
          </w:p>
          <w:p w14:paraId="066CBE56" w14:textId="205570FC" w:rsidR="007C3C3E" w:rsidRDefault="007E0D37" w:rsidP="00EA28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Used to manage a team which </w:t>
            </w:r>
            <w:r w:rsidR="00900DD5">
              <w:rPr>
                <w:sz w:val="22"/>
                <w:szCs w:val="22"/>
              </w:rPr>
              <w:t>provided</w:t>
            </w:r>
            <w:r>
              <w:rPr>
                <w:sz w:val="22"/>
                <w:szCs w:val="22"/>
              </w:rPr>
              <w:t xml:space="preserve"> orders to Walmart stores</w:t>
            </w:r>
            <w:r w:rsidR="00343948">
              <w:rPr>
                <w:sz w:val="22"/>
                <w:szCs w:val="22"/>
              </w:rPr>
              <w:t>.</w:t>
            </w:r>
          </w:p>
          <w:p w14:paraId="40831CD3" w14:textId="77777777" w:rsidR="00417100" w:rsidRPr="00C651CA" w:rsidRDefault="00417100" w:rsidP="00EA28A5">
            <w:pPr>
              <w:rPr>
                <w:sz w:val="22"/>
                <w:szCs w:val="22"/>
              </w:rPr>
            </w:pPr>
          </w:p>
          <w:p w14:paraId="367DD0C4" w14:textId="01204D9B" w:rsidR="00F716E1" w:rsidRPr="00173B36" w:rsidRDefault="00A11D36" w:rsidP="00343948">
            <w:r>
              <w:t xml:space="preserve"> </w:t>
            </w:r>
          </w:p>
          <w:p w14:paraId="13BEBB1C" w14:textId="6B0E7803" w:rsidR="00B54AD3" w:rsidRPr="00173B36" w:rsidRDefault="00B54AD3" w:rsidP="00262B06">
            <w:pPr>
              <w:pStyle w:val="Date"/>
            </w:pPr>
          </w:p>
          <w:p w14:paraId="171CD4BA" w14:textId="0E58731C" w:rsidR="00F716E1" w:rsidRPr="00173B36" w:rsidRDefault="00F716E1" w:rsidP="00262B06"/>
        </w:tc>
      </w:tr>
      <w:tr w:rsidR="00F716E1" w:rsidRPr="00320ECB" w14:paraId="3871B702" w14:textId="77777777" w:rsidTr="00CC5ED4">
        <w:trPr>
          <w:trHeight w:val="1833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072317644"/>
              <w:placeholder>
                <w:docPart w:val="7D8DF07C02DE4B5EBFF7C534F2B8A776"/>
              </w:placeholder>
              <w:temporary/>
              <w:showingPlcHdr/>
              <w15:appearance w15:val="hidden"/>
            </w:sdtPr>
            <w:sdtEndPr/>
            <w:sdtContent>
              <w:p w14:paraId="18967B1A" w14:textId="77777777" w:rsidR="00F716E1" w:rsidRPr="00173B36" w:rsidRDefault="00FF673C" w:rsidP="00262B06">
                <w:pPr>
                  <w:pStyle w:val="Heading1"/>
                </w:pPr>
                <w:r w:rsidRPr="00173B36">
                  <w:t>EDUCATION</w:t>
                </w:r>
              </w:p>
            </w:sdtContent>
          </w:sdt>
          <w:p w14:paraId="5FFD630B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ECC777F" wp14:editId="451120A6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9600E8B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6CD8B98" w14:textId="7CF59C0C" w:rsidR="00F716E1" w:rsidRPr="00DA0390" w:rsidRDefault="000A4485" w:rsidP="00262B06">
            <w:pPr>
              <w:pStyle w:val="Heading2"/>
              <w:rPr>
                <w:sz w:val="24"/>
                <w:szCs w:val="24"/>
              </w:rPr>
            </w:pPr>
            <w:r w:rsidRPr="00DA0390">
              <w:rPr>
                <w:sz w:val="24"/>
                <w:szCs w:val="24"/>
              </w:rPr>
              <w:t xml:space="preserve">S.M.D.P.S </w:t>
            </w:r>
            <w:r w:rsidR="00B94A63" w:rsidRPr="00DA0390">
              <w:rPr>
                <w:sz w:val="24"/>
                <w:szCs w:val="24"/>
              </w:rPr>
              <w:t>SCHOOL (201</w:t>
            </w:r>
            <w:r w:rsidR="00CD450F">
              <w:rPr>
                <w:sz w:val="24"/>
                <w:szCs w:val="24"/>
              </w:rPr>
              <w:t>8-</w:t>
            </w:r>
            <w:r w:rsidR="009A4758" w:rsidRPr="00DA0390">
              <w:rPr>
                <w:sz w:val="24"/>
                <w:szCs w:val="24"/>
              </w:rPr>
              <w:t>20</w:t>
            </w:r>
            <w:r w:rsidR="00CD450F">
              <w:rPr>
                <w:sz w:val="24"/>
                <w:szCs w:val="24"/>
              </w:rPr>
              <w:t>19</w:t>
            </w:r>
            <w:r w:rsidR="009A4758" w:rsidRPr="00DA0390">
              <w:rPr>
                <w:sz w:val="24"/>
                <w:szCs w:val="24"/>
              </w:rPr>
              <w:t>)</w:t>
            </w:r>
          </w:p>
          <w:p w14:paraId="61F14C68" w14:textId="44CBFB15" w:rsidR="001155CB" w:rsidRPr="00DA0390" w:rsidRDefault="00DA0390" w:rsidP="001155CB">
            <w:pPr>
              <w:rPr>
                <w:sz w:val="24"/>
                <w:szCs w:val="24"/>
              </w:rPr>
            </w:pPr>
            <w:r w:rsidRPr="00DA0390">
              <w:rPr>
                <w:sz w:val="24"/>
                <w:szCs w:val="24"/>
              </w:rPr>
              <w:t xml:space="preserve">COMPLETED </w:t>
            </w:r>
            <w:r w:rsidR="00C265F5" w:rsidRPr="00DA0390">
              <w:rPr>
                <w:sz w:val="24"/>
                <w:szCs w:val="24"/>
              </w:rPr>
              <w:t>SENIOR SECONDARY IN COMMERCE</w:t>
            </w:r>
            <w:r w:rsidRPr="00DA0390">
              <w:rPr>
                <w:sz w:val="24"/>
                <w:szCs w:val="24"/>
              </w:rPr>
              <w:t xml:space="preserve"> WITH 8</w:t>
            </w:r>
            <w:r w:rsidR="00CD450F">
              <w:rPr>
                <w:sz w:val="24"/>
                <w:szCs w:val="24"/>
              </w:rPr>
              <w:t>5%.</w:t>
            </w:r>
          </w:p>
          <w:p w14:paraId="6670FD97" w14:textId="22018E7E" w:rsidR="00F716E1" w:rsidRPr="00173B36" w:rsidRDefault="00F716E1" w:rsidP="00262B06">
            <w:pPr>
              <w:pStyle w:val="Date"/>
            </w:pPr>
          </w:p>
          <w:p w14:paraId="17BD6C9D" w14:textId="34D5AEC8" w:rsidR="00F716E1" w:rsidRPr="00173B36" w:rsidRDefault="00F716E1" w:rsidP="00262B06"/>
          <w:p w14:paraId="58FC85F2" w14:textId="77777777" w:rsidR="00F51E3E" w:rsidRPr="00173B36" w:rsidRDefault="00F51E3E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D1E4E28" wp14:editId="4EA923CE">
                      <wp:extent cx="2016000" cy="0"/>
                      <wp:effectExtent l="0" t="0" r="0" b="0"/>
                      <wp:docPr id="22" name="Straight Connector 2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345623E" id="Straight Connector 2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AAB769E" w14:textId="2EBBA03C" w:rsidR="00F716E1" w:rsidRPr="00DA0390" w:rsidRDefault="00C265F5" w:rsidP="00262B06">
            <w:pPr>
              <w:pStyle w:val="Heading2"/>
              <w:rPr>
                <w:sz w:val="24"/>
                <w:szCs w:val="24"/>
              </w:rPr>
            </w:pPr>
            <w:r w:rsidRPr="00DA0390">
              <w:rPr>
                <w:sz w:val="24"/>
                <w:szCs w:val="24"/>
              </w:rPr>
              <w:t>CANAD</w:t>
            </w:r>
            <w:r w:rsidR="00FE24F1" w:rsidRPr="00DA0390">
              <w:rPr>
                <w:sz w:val="24"/>
                <w:szCs w:val="24"/>
              </w:rPr>
              <w:t xml:space="preserve">ORE COLLEGE </w:t>
            </w:r>
            <w:r w:rsidR="00723A93" w:rsidRPr="00DA0390">
              <w:rPr>
                <w:sz w:val="24"/>
                <w:szCs w:val="24"/>
              </w:rPr>
              <w:t>(</w:t>
            </w:r>
            <w:r w:rsidR="00A56622">
              <w:rPr>
                <w:sz w:val="24"/>
                <w:szCs w:val="24"/>
              </w:rPr>
              <w:t>202</w:t>
            </w:r>
            <w:r w:rsidR="00CD450F">
              <w:rPr>
                <w:sz w:val="24"/>
                <w:szCs w:val="24"/>
              </w:rPr>
              <w:t>2</w:t>
            </w:r>
            <w:r w:rsidR="00A56622">
              <w:rPr>
                <w:sz w:val="24"/>
                <w:szCs w:val="24"/>
              </w:rPr>
              <w:t>- Present</w:t>
            </w:r>
            <w:r w:rsidR="00723A93" w:rsidRPr="00DA0390">
              <w:rPr>
                <w:sz w:val="24"/>
                <w:szCs w:val="24"/>
              </w:rPr>
              <w:t>)</w:t>
            </w:r>
          </w:p>
          <w:p w14:paraId="4EF28635" w14:textId="7649F858" w:rsidR="00B54AD3" w:rsidRPr="00DA0390" w:rsidRDefault="00723A93" w:rsidP="00262B06">
            <w:pPr>
              <w:pStyle w:val="Date"/>
              <w:rPr>
                <w:sz w:val="24"/>
                <w:szCs w:val="24"/>
              </w:rPr>
            </w:pPr>
            <w:r w:rsidRPr="00DA0390">
              <w:rPr>
                <w:sz w:val="24"/>
                <w:szCs w:val="24"/>
              </w:rPr>
              <w:t>PURSUING BUSINESS MANAGEMENT</w:t>
            </w:r>
          </w:p>
          <w:p w14:paraId="49136DEE" w14:textId="1D5BA028" w:rsidR="00F716E1" w:rsidRPr="00173B36" w:rsidRDefault="00F716E1" w:rsidP="00262B06"/>
        </w:tc>
        <w:tc>
          <w:tcPr>
            <w:tcW w:w="7244" w:type="dxa"/>
            <w:gridSpan w:val="3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96D12AA" w14:textId="77777777" w:rsidR="00F716E1" w:rsidRPr="00173B36" w:rsidRDefault="00F716E1" w:rsidP="00262B06"/>
        </w:tc>
      </w:tr>
    </w:tbl>
    <w:p w14:paraId="7D86AADA" w14:textId="77777777" w:rsidR="00535F87" w:rsidRPr="00173B36" w:rsidRDefault="00535F87" w:rsidP="00262B06">
      <w:pPr>
        <w:spacing w:before="0" w:after="0"/>
      </w:pPr>
    </w:p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2EE68" w14:textId="77777777" w:rsidR="00A90D8A" w:rsidRDefault="00A90D8A" w:rsidP="00BA3E51">
      <w:pPr>
        <w:spacing w:line="240" w:lineRule="auto"/>
      </w:pPr>
      <w:r>
        <w:separator/>
      </w:r>
    </w:p>
  </w:endnote>
  <w:endnote w:type="continuationSeparator" w:id="0">
    <w:p w14:paraId="1D92C6CE" w14:textId="77777777" w:rsidR="00A90D8A" w:rsidRDefault="00A90D8A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41D2D" w14:textId="77777777" w:rsidR="00A90D8A" w:rsidRDefault="00A90D8A" w:rsidP="00BA3E51">
      <w:pPr>
        <w:spacing w:line="240" w:lineRule="auto"/>
      </w:pPr>
      <w:r>
        <w:separator/>
      </w:r>
    </w:p>
  </w:footnote>
  <w:footnote w:type="continuationSeparator" w:id="0">
    <w:p w14:paraId="424B7522" w14:textId="77777777" w:rsidR="00A90D8A" w:rsidRDefault="00A90D8A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phic 8" o:spid="_x0000_i1026" type="#_x0000_t75" alt="Phone icon" style="width:13.2pt;height:13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" o:bullet="t">
        <v:imagedata r:id="rId1" o:title="" croptop="-2357f" cropbottom="-1414f" cropleft="-4629f" cropright="-5603f"/>
      </v:shape>
    </w:pict>
  </w:numPicBullet>
  <w:abstractNum w:abstractNumId="0" w15:restartNumberingAfterBreak="0">
    <w:nsid w:val="3C04132F"/>
    <w:multiLevelType w:val="hybridMultilevel"/>
    <w:tmpl w:val="B2B41106"/>
    <w:lvl w:ilvl="0" w:tplc="7BAC1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0393A"/>
    <w:multiLevelType w:val="hybridMultilevel"/>
    <w:tmpl w:val="44224F54"/>
    <w:lvl w:ilvl="0" w:tplc="999EE0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A6CB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8A57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BAE1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D6F4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CEFF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681E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8A35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D20F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1272A7"/>
    <w:multiLevelType w:val="hybridMultilevel"/>
    <w:tmpl w:val="DEB68262"/>
    <w:lvl w:ilvl="0" w:tplc="06B243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506">
    <w:abstractNumId w:val="2"/>
  </w:num>
  <w:num w:numId="2" w16cid:durableId="284850355">
    <w:abstractNumId w:val="0"/>
  </w:num>
  <w:num w:numId="3" w16cid:durableId="624966452">
    <w:abstractNumId w:val="3"/>
  </w:num>
  <w:num w:numId="4" w16cid:durableId="548028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B3"/>
    <w:rsid w:val="00005C60"/>
    <w:rsid w:val="0001425E"/>
    <w:rsid w:val="00041F8A"/>
    <w:rsid w:val="00045F2E"/>
    <w:rsid w:val="00055BBC"/>
    <w:rsid w:val="00073BF3"/>
    <w:rsid w:val="00077FEB"/>
    <w:rsid w:val="00081B51"/>
    <w:rsid w:val="000A4485"/>
    <w:rsid w:val="000A6E00"/>
    <w:rsid w:val="000C7293"/>
    <w:rsid w:val="000D3891"/>
    <w:rsid w:val="000E61E8"/>
    <w:rsid w:val="000F3FE2"/>
    <w:rsid w:val="001155CB"/>
    <w:rsid w:val="00140582"/>
    <w:rsid w:val="00144334"/>
    <w:rsid w:val="00157DB0"/>
    <w:rsid w:val="0016626F"/>
    <w:rsid w:val="00173B36"/>
    <w:rsid w:val="00177BCB"/>
    <w:rsid w:val="00184CCA"/>
    <w:rsid w:val="001C5D55"/>
    <w:rsid w:val="001E5794"/>
    <w:rsid w:val="001F6D5E"/>
    <w:rsid w:val="00217454"/>
    <w:rsid w:val="002251C8"/>
    <w:rsid w:val="0023600D"/>
    <w:rsid w:val="00241482"/>
    <w:rsid w:val="00254E51"/>
    <w:rsid w:val="00261E7B"/>
    <w:rsid w:val="00262B06"/>
    <w:rsid w:val="002874DC"/>
    <w:rsid w:val="00293BB8"/>
    <w:rsid w:val="002954B8"/>
    <w:rsid w:val="002A4A92"/>
    <w:rsid w:val="002B0852"/>
    <w:rsid w:val="002C0662"/>
    <w:rsid w:val="002C676A"/>
    <w:rsid w:val="002D5478"/>
    <w:rsid w:val="002E720C"/>
    <w:rsid w:val="00305A38"/>
    <w:rsid w:val="00320ECB"/>
    <w:rsid w:val="00336BF1"/>
    <w:rsid w:val="00343948"/>
    <w:rsid w:val="00344FC0"/>
    <w:rsid w:val="00377A0D"/>
    <w:rsid w:val="00382737"/>
    <w:rsid w:val="003A445F"/>
    <w:rsid w:val="003D2D4E"/>
    <w:rsid w:val="003E02DA"/>
    <w:rsid w:val="003E1692"/>
    <w:rsid w:val="003E5A0A"/>
    <w:rsid w:val="003E7783"/>
    <w:rsid w:val="00400DED"/>
    <w:rsid w:val="00402CC8"/>
    <w:rsid w:val="00406C7C"/>
    <w:rsid w:val="00417100"/>
    <w:rsid w:val="00427D53"/>
    <w:rsid w:val="004379F7"/>
    <w:rsid w:val="00442A0E"/>
    <w:rsid w:val="00443C70"/>
    <w:rsid w:val="0044437B"/>
    <w:rsid w:val="004A4C74"/>
    <w:rsid w:val="004B44BB"/>
    <w:rsid w:val="004E5226"/>
    <w:rsid w:val="004E6AB2"/>
    <w:rsid w:val="004E70E8"/>
    <w:rsid w:val="0050447A"/>
    <w:rsid w:val="005120AF"/>
    <w:rsid w:val="00512105"/>
    <w:rsid w:val="005258B3"/>
    <w:rsid w:val="00535F87"/>
    <w:rsid w:val="005454DF"/>
    <w:rsid w:val="0054574A"/>
    <w:rsid w:val="00564622"/>
    <w:rsid w:val="005921BD"/>
    <w:rsid w:val="005A3E0B"/>
    <w:rsid w:val="005B3227"/>
    <w:rsid w:val="005F62A0"/>
    <w:rsid w:val="006228AE"/>
    <w:rsid w:val="00666AE9"/>
    <w:rsid w:val="0067056E"/>
    <w:rsid w:val="0068094B"/>
    <w:rsid w:val="00686284"/>
    <w:rsid w:val="006917DB"/>
    <w:rsid w:val="00716738"/>
    <w:rsid w:val="00723A93"/>
    <w:rsid w:val="0073402D"/>
    <w:rsid w:val="00792D43"/>
    <w:rsid w:val="007B30FE"/>
    <w:rsid w:val="007B7A61"/>
    <w:rsid w:val="007C3AD8"/>
    <w:rsid w:val="007C3C3E"/>
    <w:rsid w:val="007E0D37"/>
    <w:rsid w:val="007E1FA8"/>
    <w:rsid w:val="007E6083"/>
    <w:rsid w:val="00812296"/>
    <w:rsid w:val="00852794"/>
    <w:rsid w:val="00855181"/>
    <w:rsid w:val="008633B3"/>
    <w:rsid w:val="00882F23"/>
    <w:rsid w:val="0089047A"/>
    <w:rsid w:val="008A1020"/>
    <w:rsid w:val="008A1250"/>
    <w:rsid w:val="008A1FCF"/>
    <w:rsid w:val="008B1112"/>
    <w:rsid w:val="008C6A11"/>
    <w:rsid w:val="008C78F5"/>
    <w:rsid w:val="008D659F"/>
    <w:rsid w:val="00900DD5"/>
    <w:rsid w:val="00914419"/>
    <w:rsid w:val="009243C4"/>
    <w:rsid w:val="009613D3"/>
    <w:rsid w:val="00962E61"/>
    <w:rsid w:val="00986331"/>
    <w:rsid w:val="009A4758"/>
    <w:rsid w:val="009A6667"/>
    <w:rsid w:val="009B1F52"/>
    <w:rsid w:val="009C7105"/>
    <w:rsid w:val="009D5DE9"/>
    <w:rsid w:val="00A11D36"/>
    <w:rsid w:val="00A122BB"/>
    <w:rsid w:val="00A37F9E"/>
    <w:rsid w:val="00A56622"/>
    <w:rsid w:val="00A90D8A"/>
    <w:rsid w:val="00AB7FE5"/>
    <w:rsid w:val="00AC1E5A"/>
    <w:rsid w:val="00B10137"/>
    <w:rsid w:val="00B14E21"/>
    <w:rsid w:val="00B340B9"/>
    <w:rsid w:val="00B54AD3"/>
    <w:rsid w:val="00B62B99"/>
    <w:rsid w:val="00B643D0"/>
    <w:rsid w:val="00B71E93"/>
    <w:rsid w:val="00B87E22"/>
    <w:rsid w:val="00B94A63"/>
    <w:rsid w:val="00BA3E51"/>
    <w:rsid w:val="00BB3142"/>
    <w:rsid w:val="00BD6049"/>
    <w:rsid w:val="00C017E9"/>
    <w:rsid w:val="00C155FC"/>
    <w:rsid w:val="00C265F5"/>
    <w:rsid w:val="00C33C06"/>
    <w:rsid w:val="00C532FC"/>
    <w:rsid w:val="00C651CA"/>
    <w:rsid w:val="00C75D84"/>
    <w:rsid w:val="00C857CB"/>
    <w:rsid w:val="00CA5CD9"/>
    <w:rsid w:val="00CC5ED4"/>
    <w:rsid w:val="00CD17A0"/>
    <w:rsid w:val="00CD450F"/>
    <w:rsid w:val="00CE3567"/>
    <w:rsid w:val="00D04093"/>
    <w:rsid w:val="00D0794D"/>
    <w:rsid w:val="00D140DF"/>
    <w:rsid w:val="00D279D1"/>
    <w:rsid w:val="00D4610E"/>
    <w:rsid w:val="00D65560"/>
    <w:rsid w:val="00D666BB"/>
    <w:rsid w:val="00D720DF"/>
    <w:rsid w:val="00D91963"/>
    <w:rsid w:val="00D92ED4"/>
    <w:rsid w:val="00D94ABF"/>
    <w:rsid w:val="00DA0390"/>
    <w:rsid w:val="00DF3F56"/>
    <w:rsid w:val="00E11D45"/>
    <w:rsid w:val="00E20245"/>
    <w:rsid w:val="00E4379F"/>
    <w:rsid w:val="00E65596"/>
    <w:rsid w:val="00E700B8"/>
    <w:rsid w:val="00E71DAA"/>
    <w:rsid w:val="00E77895"/>
    <w:rsid w:val="00E854BF"/>
    <w:rsid w:val="00EA0042"/>
    <w:rsid w:val="00EA28A5"/>
    <w:rsid w:val="00EB1D1B"/>
    <w:rsid w:val="00EF5370"/>
    <w:rsid w:val="00F36875"/>
    <w:rsid w:val="00F51E3E"/>
    <w:rsid w:val="00F53B71"/>
    <w:rsid w:val="00F574F8"/>
    <w:rsid w:val="00F613FB"/>
    <w:rsid w:val="00F716E1"/>
    <w:rsid w:val="00F74AA1"/>
    <w:rsid w:val="00F908C3"/>
    <w:rsid w:val="00F91753"/>
    <w:rsid w:val="00FB1F01"/>
    <w:rsid w:val="00FE2094"/>
    <w:rsid w:val="00FE24F1"/>
    <w:rsid w:val="00FF1B03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4B7E9A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D4"/>
    <w:rPr>
      <w:color w:val="4C4C4C" w:themeColor="background2" w:themeShade="BF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ED4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465870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C5ED4"/>
    <w:rPr>
      <w:rFonts w:eastAsiaTheme="majorEastAsia" w:cstheme="majorBidi"/>
      <w:color w:val="465870" w:themeColor="accent1" w:themeShade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CC5ED4"/>
    <w:pPr>
      <w:numPr>
        <w:numId w:val="1"/>
      </w:numPr>
      <w:spacing w:before="60" w:after="60" w:line="400" w:lineRule="exact"/>
      <w:ind w:left="360"/>
      <w:contextualSpacing/>
    </w:pPr>
    <w:rPr>
      <w:caps/>
      <w:color w:val="465870" w:themeColor="accent1" w:themeShade="BF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CC5ED4"/>
    <w:pPr>
      <w:spacing w:before="40" w:after="40"/>
    </w:pPr>
    <w:rPr>
      <w:color w:val="5F483E" w:themeColor="accent4" w:themeShade="BF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CC5ED4"/>
    <w:rPr>
      <w:color w:val="5F483E" w:themeColor="accent4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rve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AFF5B33120465AA9007B4FCD25E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8984D-69CD-44A4-9EE9-8DF85B32438A}"/>
      </w:docPartPr>
      <w:docPartBody>
        <w:p w:rsidR="006A77C2" w:rsidRDefault="002F7719">
          <w:pPr>
            <w:pStyle w:val="7FAFF5B33120465AA9007B4FCD25EA0F"/>
          </w:pPr>
          <w:r w:rsidRPr="00173B36">
            <w:t>CONTACT</w:t>
          </w:r>
        </w:p>
      </w:docPartBody>
    </w:docPart>
    <w:docPart>
      <w:docPartPr>
        <w:name w:val="FD7B4B46232542799145688620DD4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2B132-DA47-4581-BDA9-27CB58145CCC}"/>
      </w:docPartPr>
      <w:docPartBody>
        <w:p w:rsidR="006A77C2" w:rsidRDefault="002F7719">
          <w:pPr>
            <w:pStyle w:val="FD7B4B46232542799145688620DD4E85"/>
          </w:pPr>
          <w:r w:rsidRPr="00173B36">
            <w:t>PROFILE</w:t>
          </w:r>
        </w:p>
      </w:docPartBody>
    </w:docPart>
    <w:docPart>
      <w:docPartPr>
        <w:name w:val="7EC58C87784544878166BEB6DE9D6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FD109-55D6-48CA-A4F1-0FE04E69E166}"/>
      </w:docPartPr>
      <w:docPartBody>
        <w:p w:rsidR="006A77C2" w:rsidRDefault="002F7719">
          <w:pPr>
            <w:pStyle w:val="7EC58C87784544878166BEB6DE9D6901"/>
          </w:pPr>
          <w:r w:rsidRPr="00173B36">
            <w:t>SKILLS</w:t>
          </w:r>
        </w:p>
      </w:docPartBody>
    </w:docPart>
    <w:docPart>
      <w:docPartPr>
        <w:name w:val="6D5CD28C20F2497DB2CE52C006F60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4C48C-E4D9-47F9-9FCC-EC8922EC58F5}"/>
      </w:docPartPr>
      <w:docPartBody>
        <w:p w:rsidR="006A77C2" w:rsidRDefault="002F7719">
          <w:pPr>
            <w:pStyle w:val="6D5CD28C20F2497DB2CE52C006F605CC"/>
          </w:pPr>
          <w:r w:rsidRPr="00173B36">
            <w:t>EXPERIENCE</w:t>
          </w:r>
        </w:p>
      </w:docPartBody>
    </w:docPart>
    <w:docPart>
      <w:docPartPr>
        <w:name w:val="7D8DF07C02DE4B5EBFF7C534F2B8A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4F47-2641-48CF-9E98-054A31E8823A}"/>
      </w:docPartPr>
      <w:docPartBody>
        <w:p w:rsidR="006A77C2" w:rsidRDefault="002F7719">
          <w:pPr>
            <w:pStyle w:val="7D8DF07C02DE4B5EBFF7C534F2B8A776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423556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C2"/>
    <w:rsid w:val="002F7719"/>
    <w:rsid w:val="006747CC"/>
    <w:rsid w:val="006A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AFF5B33120465AA9007B4FCD25EA0F">
    <w:name w:val="7FAFF5B33120465AA9007B4FCD25EA0F"/>
  </w:style>
  <w:style w:type="paragraph" w:customStyle="1" w:styleId="FD7B4B46232542799145688620DD4E85">
    <w:name w:val="FD7B4B46232542799145688620DD4E85"/>
  </w:style>
  <w:style w:type="paragraph" w:customStyle="1" w:styleId="7EC58C87784544878166BEB6DE9D6901">
    <w:name w:val="7EC58C87784544878166BEB6DE9D6901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2F5496" w:themeColor="accent1" w:themeShade="BF"/>
      <w:sz w:val="26"/>
      <w:szCs w:val="18"/>
      <w:lang w:val="en-US" w:eastAsia="en-US"/>
    </w:rPr>
  </w:style>
  <w:style w:type="paragraph" w:customStyle="1" w:styleId="6D5CD28C20F2497DB2CE52C006F605CC">
    <w:name w:val="6D5CD28C20F2497DB2CE52C006F605CC"/>
  </w:style>
  <w:style w:type="paragraph" w:customStyle="1" w:styleId="7D8DF07C02DE4B5EBFF7C534F2B8A776">
    <w:name w:val="7D8DF07C02DE4B5EBFF7C534F2B8A7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A5814-8652-4DF4-8A52-CA0C981F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</Template>
  <TotalTime>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2022-08-24T02:37:00Z</dcterms:created>
  <dcterms:modified xsi:type="dcterms:W3CDTF">2023-02-22T01:09:00Z</dcterms:modified>
</cp:coreProperties>
</file>